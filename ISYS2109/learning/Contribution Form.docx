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55722" w14:textId="51935525" w:rsidR="00592A33" w:rsidRPr="00925EE2" w:rsidRDefault="00396BD6" w:rsidP="008D5520">
      <w:pPr>
        <w:rPr>
          <w:sz w:val="26"/>
          <w:szCs w:val="26"/>
        </w:rPr>
      </w:pPr>
      <w:bookmarkStart w:id="0" w:name="_Hlk71807864"/>
      <w:r w:rsidRPr="00925EE2">
        <w:rPr>
          <w:sz w:val="26"/>
          <w:szCs w:val="26"/>
        </w:rPr>
        <w:t xml:space="preserve">Please complete this form </w:t>
      </w:r>
      <w:r w:rsidR="006B5B1E">
        <w:rPr>
          <w:sz w:val="26"/>
          <w:szCs w:val="26"/>
        </w:rPr>
        <w:t>and hand in to the lecturer on the day presentation (individually).  This is strictly confidential</w:t>
      </w:r>
    </w:p>
    <w:tbl>
      <w:tblPr>
        <w:tblStyle w:val="TableGrid"/>
        <w:tblW w:w="10440" w:type="dxa"/>
        <w:tblInd w:w="-252" w:type="dxa"/>
        <w:tblLook w:val="04A0" w:firstRow="1" w:lastRow="0" w:firstColumn="1" w:lastColumn="0" w:noHBand="0" w:noVBand="1"/>
      </w:tblPr>
      <w:tblGrid>
        <w:gridCol w:w="2880"/>
        <w:gridCol w:w="2250"/>
        <w:gridCol w:w="1710"/>
        <w:gridCol w:w="3600"/>
      </w:tblGrid>
      <w:tr w:rsidR="006B5B1E" w14:paraId="2B1CEE9E" w14:textId="658235CF" w:rsidTr="006B5B1E">
        <w:trPr>
          <w:trHeight w:val="1515"/>
        </w:trPr>
        <w:tc>
          <w:tcPr>
            <w:tcW w:w="2880" w:type="dxa"/>
          </w:tcPr>
          <w:p w14:paraId="1D06A110" w14:textId="77777777" w:rsidR="006B5B1E" w:rsidRDefault="006B5B1E" w:rsidP="004A2B75">
            <w:pPr>
              <w:jc w:val="center"/>
              <w:rPr>
                <w:b/>
              </w:rPr>
            </w:pPr>
            <w:r w:rsidRPr="00716D3D">
              <w:rPr>
                <w:b/>
              </w:rPr>
              <w:t>Student Name</w:t>
            </w:r>
          </w:p>
          <w:p w14:paraId="7E41EF67" w14:textId="0F93B986" w:rsidR="006B5B1E" w:rsidRPr="004A2B75" w:rsidRDefault="006B5B1E" w:rsidP="004A2B75">
            <w:pPr>
              <w:jc w:val="center"/>
              <w:rPr>
                <w:b/>
                <w:u w:val="single"/>
              </w:rPr>
            </w:pPr>
            <w:r w:rsidRPr="004A2B75">
              <w:rPr>
                <w:b/>
                <w:u w:val="single"/>
              </w:rPr>
              <w:t>(Exclude Yourself)</w:t>
            </w:r>
          </w:p>
        </w:tc>
        <w:tc>
          <w:tcPr>
            <w:tcW w:w="2250" w:type="dxa"/>
          </w:tcPr>
          <w:p w14:paraId="428A3848" w14:textId="77777777" w:rsidR="006B5B1E" w:rsidRPr="00716D3D" w:rsidRDefault="006B5B1E" w:rsidP="00925EE2">
            <w:pPr>
              <w:jc w:val="center"/>
              <w:rPr>
                <w:b/>
              </w:rPr>
            </w:pPr>
            <w:r w:rsidRPr="00716D3D">
              <w:rPr>
                <w:b/>
              </w:rPr>
              <w:t>Student Number</w:t>
            </w:r>
          </w:p>
        </w:tc>
        <w:tc>
          <w:tcPr>
            <w:tcW w:w="1710" w:type="dxa"/>
          </w:tcPr>
          <w:p w14:paraId="24BB5F06" w14:textId="77777777" w:rsidR="006B5B1E" w:rsidRDefault="006B5B1E" w:rsidP="00925EE2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  <w:p w14:paraId="16C84E4C" w14:textId="77777777" w:rsidR="006B5B1E" w:rsidRDefault="006B5B1E" w:rsidP="00925EE2">
            <w:pPr>
              <w:jc w:val="center"/>
              <w:rPr>
                <w:b/>
              </w:rPr>
            </w:pPr>
            <w:r>
              <w:rPr>
                <w:b/>
              </w:rPr>
              <w:t>Of Contribution</w:t>
            </w:r>
          </w:p>
          <w:p w14:paraId="4B9DF15B" w14:textId="2C70A116" w:rsidR="006B5B1E" w:rsidRPr="00716D3D" w:rsidRDefault="006B5B1E" w:rsidP="00925EE2">
            <w:pPr>
              <w:jc w:val="center"/>
              <w:rPr>
                <w:b/>
              </w:rPr>
            </w:pPr>
            <w:r>
              <w:rPr>
                <w:b/>
              </w:rPr>
              <w:t>(0% - 100%)</w:t>
            </w:r>
          </w:p>
        </w:tc>
        <w:tc>
          <w:tcPr>
            <w:tcW w:w="3600" w:type="dxa"/>
          </w:tcPr>
          <w:p w14:paraId="4F57371E" w14:textId="4E8E7203" w:rsidR="006B5B1E" w:rsidRDefault="006B5B1E" w:rsidP="00925EE2">
            <w:pPr>
              <w:jc w:val="center"/>
              <w:rPr>
                <w:b/>
              </w:rPr>
            </w:pPr>
            <w:r>
              <w:rPr>
                <w:b/>
              </w:rPr>
              <w:t>Reason (If Any)</w:t>
            </w:r>
          </w:p>
        </w:tc>
      </w:tr>
      <w:tr w:rsidR="006B5B1E" w14:paraId="02779F3F" w14:textId="5FEA4978" w:rsidTr="006B5B1E">
        <w:trPr>
          <w:trHeight w:val="510"/>
        </w:trPr>
        <w:tc>
          <w:tcPr>
            <w:tcW w:w="2880" w:type="dxa"/>
          </w:tcPr>
          <w:p w14:paraId="0B77001D" w14:textId="77777777" w:rsidR="006B5B1E" w:rsidRDefault="006B5B1E" w:rsidP="008D5520"/>
          <w:p w14:paraId="0FFAE2CB" w14:textId="38BB7B53" w:rsidR="006B5B1E" w:rsidRDefault="006B5B1E" w:rsidP="008D5520"/>
        </w:tc>
        <w:tc>
          <w:tcPr>
            <w:tcW w:w="2250" w:type="dxa"/>
          </w:tcPr>
          <w:p w14:paraId="26DB2C7C" w14:textId="77777777" w:rsidR="006B5B1E" w:rsidRDefault="006B5B1E" w:rsidP="008D5520"/>
        </w:tc>
        <w:tc>
          <w:tcPr>
            <w:tcW w:w="1710" w:type="dxa"/>
          </w:tcPr>
          <w:p w14:paraId="4146675D" w14:textId="77777777" w:rsidR="006B5B1E" w:rsidRDefault="006B5B1E" w:rsidP="008D5520"/>
        </w:tc>
        <w:tc>
          <w:tcPr>
            <w:tcW w:w="3600" w:type="dxa"/>
          </w:tcPr>
          <w:p w14:paraId="3A117D0D" w14:textId="77777777" w:rsidR="006B5B1E" w:rsidRDefault="006B5B1E" w:rsidP="008D5520"/>
        </w:tc>
      </w:tr>
      <w:tr w:rsidR="006B5B1E" w14:paraId="32C33C14" w14:textId="4BF72A3F" w:rsidTr="006B5B1E">
        <w:trPr>
          <w:trHeight w:val="510"/>
        </w:trPr>
        <w:tc>
          <w:tcPr>
            <w:tcW w:w="2880" w:type="dxa"/>
          </w:tcPr>
          <w:p w14:paraId="53B4DDEA" w14:textId="77777777" w:rsidR="006B5B1E" w:rsidRDefault="006B5B1E" w:rsidP="008D5520"/>
          <w:p w14:paraId="4224F081" w14:textId="6F4C0DA8" w:rsidR="006B5B1E" w:rsidRDefault="006B5B1E" w:rsidP="008D5520"/>
        </w:tc>
        <w:tc>
          <w:tcPr>
            <w:tcW w:w="2250" w:type="dxa"/>
          </w:tcPr>
          <w:p w14:paraId="1E2B5CAF" w14:textId="77777777" w:rsidR="006B5B1E" w:rsidRDefault="006B5B1E" w:rsidP="008D5520"/>
        </w:tc>
        <w:tc>
          <w:tcPr>
            <w:tcW w:w="1710" w:type="dxa"/>
          </w:tcPr>
          <w:p w14:paraId="008F6B90" w14:textId="77777777" w:rsidR="006B5B1E" w:rsidRDefault="006B5B1E" w:rsidP="008D5520"/>
        </w:tc>
        <w:tc>
          <w:tcPr>
            <w:tcW w:w="3600" w:type="dxa"/>
          </w:tcPr>
          <w:p w14:paraId="641C9A83" w14:textId="77777777" w:rsidR="006B5B1E" w:rsidRDefault="006B5B1E" w:rsidP="008D5520"/>
        </w:tc>
      </w:tr>
      <w:tr w:rsidR="006B5B1E" w14:paraId="233E79A9" w14:textId="38607572" w:rsidTr="006B5B1E">
        <w:trPr>
          <w:trHeight w:val="495"/>
        </w:trPr>
        <w:tc>
          <w:tcPr>
            <w:tcW w:w="2880" w:type="dxa"/>
          </w:tcPr>
          <w:p w14:paraId="3F13B41F" w14:textId="77777777" w:rsidR="006B5B1E" w:rsidRDefault="006B5B1E" w:rsidP="008D5520"/>
          <w:p w14:paraId="06E48E71" w14:textId="5CB24BD3" w:rsidR="006B5B1E" w:rsidRDefault="006B5B1E" w:rsidP="008D5520"/>
        </w:tc>
        <w:tc>
          <w:tcPr>
            <w:tcW w:w="2250" w:type="dxa"/>
          </w:tcPr>
          <w:p w14:paraId="0939459B" w14:textId="77777777" w:rsidR="006B5B1E" w:rsidRDefault="006B5B1E" w:rsidP="008D5520"/>
        </w:tc>
        <w:tc>
          <w:tcPr>
            <w:tcW w:w="1710" w:type="dxa"/>
          </w:tcPr>
          <w:p w14:paraId="752FFE25" w14:textId="77777777" w:rsidR="006B5B1E" w:rsidRDefault="006B5B1E" w:rsidP="008D5520"/>
        </w:tc>
        <w:tc>
          <w:tcPr>
            <w:tcW w:w="3600" w:type="dxa"/>
          </w:tcPr>
          <w:p w14:paraId="678678CB" w14:textId="77777777" w:rsidR="006B5B1E" w:rsidRDefault="006B5B1E" w:rsidP="008D5520"/>
        </w:tc>
      </w:tr>
      <w:tr w:rsidR="006B5B1E" w14:paraId="422DFE80" w14:textId="2CD4F08B" w:rsidTr="006B5B1E">
        <w:trPr>
          <w:trHeight w:val="510"/>
        </w:trPr>
        <w:tc>
          <w:tcPr>
            <w:tcW w:w="2880" w:type="dxa"/>
          </w:tcPr>
          <w:p w14:paraId="656907B9" w14:textId="77777777" w:rsidR="006B5B1E" w:rsidRDefault="006B5B1E" w:rsidP="008D5520"/>
          <w:p w14:paraId="2ECE03BD" w14:textId="71F1D443" w:rsidR="006B5B1E" w:rsidRDefault="006B5B1E" w:rsidP="008D5520"/>
        </w:tc>
        <w:tc>
          <w:tcPr>
            <w:tcW w:w="2250" w:type="dxa"/>
          </w:tcPr>
          <w:p w14:paraId="30723E1B" w14:textId="77777777" w:rsidR="006B5B1E" w:rsidRDefault="006B5B1E" w:rsidP="008D5520"/>
        </w:tc>
        <w:tc>
          <w:tcPr>
            <w:tcW w:w="1710" w:type="dxa"/>
          </w:tcPr>
          <w:p w14:paraId="29C5607C" w14:textId="77777777" w:rsidR="006B5B1E" w:rsidRDefault="006B5B1E" w:rsidP="008D5520"/>
        </w:tc>
        <w:tc>
          <w:tcPr>
            <w:tcW w:w="3600" w:type="dxa"/>
          </w:tcPr>
          <w:p w14:paraId="001CD473" w14:textId="77777777" w:rsidR="006B5B1E" w:rsidRDefault="006B5B1E" w:rsidP="008D5520"/>
        </w:tc>
      </w:tr>
      <w:tr w:rsidR="006B5B1E" w14:paraId="48C76A43" w14:textId="6D0EEBFC" w:rsidTr="006B5B1E">
        <w:trPr>
          <w:trHeight w:val="495"/>
        </w:trPr>
        <w:tc>
          <w:tcPr>
            <w:tcW w:w="2880" w:type="dxa"/>
          </w:tcPr>
          <w:p w14:paraId="62BAF2F5" w14:textId="77777777" w:rsidR="006B5B1E" w:rsidRDefault="006B5B1E" w:rsidP="008D5520"/>
          <w:p w14:paraId="798957A0" w14:textId="095A27F1" w:rsidR="006B5B1E" w:rsidRDefault="006B5B1E" w:rsidP="008D5520"/>
        </w:tc>
        <w:tc>
          <w:tcPr>
            <w:tcW w:w="2250" w:type="dxa"/>
          </w:tcPr>
          <w:p w14:paraId="24F3A13E" w14:textId="77777777" w:rsidR="006B5B1E" w:rsidRDefault="006B5B1E" w:rsidP="008D5520"/>
        </w:tc>
        <w:tc>
          <w:tcPr>
            <w:tcW w:w="1710" w:type="dxa"/>
          </w:tcPr>
          <w:p w14:paraId="317D94C7" w14:textId="77777777" w:rsidR="006B5B1E" w:rsidRDefault="006B5B1E" w:rsidP="008D5520"/>
        </w:tc>
        <w:tc>
          <w:tcPr>
            <w:tcW w:w="3600" w:type="dxa"/>
          </w:tcPr>
          <w:p w14:paraId="708002D4" w14:textId="77777777" w:rsidR="006B5B1E" w:rsidRDefault="006B5B1E" w:rsidP="008D5520"/>
        </w:tc>
      </w:tr>
      <w:tr w:rsidR="006B5B1E" w14:paraId="7F40A1F3" w14:textId="79F976F9" w:rsidTr="006B5B1E">
        <w:trPr>
          <w:trHeight w:val="510"/>
        </w:trPr>
        <w:tc>
          <w:tcPr>
            <w:tcW w:w="2880" w:type="dxa"/>
          </w:tcPr>
          <w:p w14:paraId="73A68C99" w14:textId="77777777" w:rsidR="006B5B1E" w:rsidRDefault="006B5B1E" w:rsidP="008D5520"/>
          <w:p w14:paraId="2544685B" w14:textId="390799DD" w:rsidR="006B5B1E" w:rsidRDefault="006B5B1E" w:rsidP="008D5520"/>
        </w:tc>
        <w:tc>
          <w:tcPr>
            <w:tcW w:w="2250" w:type="dxa"/>
          </w:tcPr>
          <w:p w14:paraId="4C6420A2" w14:textId="77777777" w:rsidR="006B5B1E" w:rsidRDefault="006B5B1E" w:rsidP="008D5520"/>
        </w:tc>
        <w:tc>
          <w:tcPr>
            <w:tcW w:w="1710" w:type="dxa"/>
          </w:tcPr>
          <w:p w14:paraId="3844BBD2" w14:textId="77777777" w:rsidR="006B5B1E" w:rsidRDefault="006B5B1E" w:rsidP="008D5520"/>
        </w:tc>
        <w:tc>
          <w:tcPr>
            <w:tcW w:w="3600" w:type="dxa"/>
          </w:tcPr>
          <w:p w14:paraId="72562750" w14:textId="77777777" w:rsidR="006B5B1E" w:rsidRDefault="006B5B1E" w:rsidP="008D5520"/>
        </w:tc>
      </w:tr>
    </w:tbl>
    <w:p w14:paraId="6D91E9E0" w14:textId="77777777" w:rsidR="00396BD6" w:rsidRDefault="00396BD6" w:rsidP="008D5520"/>
    <w:p w14:paraId="11C6274C" w14:textId="1BD2B352" w:rsidR="00396BD6" w:rsidRDefault="006B5B1E" w:rsidP="008D5520">
      <w:r>
        <w:t xml:space="preserve">Name of Student Submitting </w:t>
      </w:r>
      <w:r w:rsidR="004A2B75">
        <w:t>/ Student Number</w:t>
      </w:r>
      <w:r w:rsidR="00396BD6">
        <w:t xml:space="preserve"> __________________________</w:t>
      </w:r>
      <w:r w:rsidR="004A2B75">
        <w:t xml:space="preserve"> / </w:t>
      </w:r>
      <w:r w:rsidR="00396BD6">
        <w:t>________________</w:t>
      </w:r>
    </w:p>
    <w:p w14:paraId="674C6817" w14:textId="1C524A04" w:rsidR="004A2B75" w:rsidRDefault="004A2B75" w:rsidP="008D5520">
      <w:r>
        <w:t xml:space="preserve">Group </w:t>
      </w:r>
      <w:r w:rsidRPr="004A2B75">
        <w:rPr>
          <w:u w:val="single"/>
        </w:rPr>
        <w:t>________________________// A / B / C / D / E / F (Please Delete According)</w:t>
      </w:r>
    </w:p>
    <w:p w14:paraId="609E6384" w14:textId="35D23781" w:rsidR="004A2B75" w:rsidRDefault="00396BD6" w:rsidP="008D5520">
      <w:r>
        <w:t>Class</w:t>
      </w:r>
      <w:r w:rsidR="00925EE2">
        <w:t xml:space="preserve"> Day and Time</w:t>
      </w:r>
      <w:r>
        <w:t xml:space="preserve"> _________________</w:t>
      </w:r>
      <w:r w:rsidR="006B5B1E">
        <w:t xml:space="preserve">   </w:t>
      </w:r>
      <w:r w:rsidR="004A2B75">
        <w:t>Signature _________________________</w:t>
      </w:r>
    </w:p>
    <w:bookmarkEnd w:id="0"/>
    <w:p w14:paraId="07FFCE29" w14:textId="4CA43924" w:rsidR="00D82760" w:rsidRPr="008D5520" w:rsidRDefault="00D82760" w:rsidP="00D82760">
      <w:pPr>
        <w:spacing w:after="0" w:line="240" w:lineRule="auto"/>
      </w:pPr>
    </w:p>
    <w:sectPr w:rsidR="00D82760" w:rsidRPr="008D55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E163C" w14:textId="77777777" w:rsidR="00580E85" w:rsidRDefault="00580E85" w:rsidP="007C01D9">
      <w:pPr>
        <w:spacing w:after="0" w:line="240" w:lineRule="auto"/>
      </w:pPr>
      <w:r>
        <w:separator/>
      </w:r>
    </w:p>
  </w:endnote>
  <w:endnote w:type="continuationSeparator" w:id="0">
    <w:p w14:paraId="2A021E39" w14:textId="77777777" w:rsidR="00580E85" w:rsidRDefault="00580E85" w:rsidP="007C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5B58D" w14:textId="77777777" w:rsidR="000132D4" w:rsidRDefault="00013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D8883" w14:textId="65102B4A" w:rsidR="00592A33" w:rsidRDefault="006B5B1E">
    <w:pPr>
      <w:pStyle w:val="Footer"/>
    </w:pPr>
    <w:bookmarkStart w:id="3" w:name="_Hlk71808300"/>
    <w:bookmarkStart w:id="4" w:name="_Hlk71808301"/>
    <w:r>
      <w:t xml:space="preserve">International Food and Beverage Mgt </w:t>
    </w:r>
    <w:r w:rsidR="00592A33">
      <w:t xml:space="preserve"> – RMIT University 201</w:t>
    </w:r>
    <w:r>
      <w:t>9</w:t>
    </w:r>
  </w:p>
  <w:bookmarkEnd w:id="3"/>
  <w:bookmarkEnd w:id="4"/>
  <w:p w14:paraId="37AADE2F" w14:textId="77777777" w:rsidR="00592A33" w:rsidRDefault="00592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5B34A" w14:textId="77777777" w:rsidR="000132D4" w:rsidRDefault="00013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69152" w14:textId="77777777" w:rsidR="00580E85" w:rsidRDefault="00580E85" w:rsidP="007C01D9">
      <w:pPr>
        <w:spacing w:after="0" w:line="240" w:lineRule="auto"/>
      </w:pPr>
      <w:r>
        <w:separator/>
      </w:r>
    </w:p>
  </w:footnote>
  <w:footnote w:type="continuationSeparator" w:id="0">
    <w:p w14:paraId="025AD835" w14:textId="77777777" w:rsidR="00580E85" w:rsidRDefault="00580E85" w:rsidP="007C0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A04C6" w14:textId="77777777" w:rsidR="000132D4" w:rsidRDefault="00013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FDFB3" w14:textId="77777777" w:rsidR="007C01D9" w:rsidRDefault="008D5520" w:rsidP="007C01D9">
    <w:bookmarkStart w:id="1" w:name="_Hlk71807936"/>
    <w:bookmarkStart w:id="2" w:name="_Hlk71807937"/>
    <w:r>
      <w:rPr>
        <w:noProof/>
      </w:rPr>
      <w:drawing>
        <wp:inline distT="0" distB="0" distL="0" distR="0" wp14:anchorId="22FDAE8F" wp14:editId="791E59AB">
          <wp:extent cx="1581150" cy="647700"/>
          <wp:effectExtent l="0" t="0" r="0" b="0"/>
          <wp:docPr id="2" name="Picture 1" descr="RMIT_POS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MIT_POS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solid" w:color="auto" w:fill="auto"/>
      <w:tblLook w:val="01E0" w:firstRow="1" w:lastRow="1" w:firstColumn="1" w:lastColumn="1" w:noHBand="0" w:noVBand="0"/>
    </w:tblPr>
    <w:tblGrid>
      <w:gridCol w:w="9242"/>
    </w:tblGrid>
    <w:tr w:rsidR="007C01D9" w:rsidRPr="00592A33" w14:paraId="56191F8C" w14:textId="77777777" w:rsidTr="00C00018">
      <w:tc>
        <w:tcPr>
          <w:tcW w:w="10312" w:type="dxa"/>
          <w:shd w:val="solid" w:color="auto" w:fill="auto"/>
        </w:tcPr>
        <w:p w14:paraId="7E45C811" w14:textId="3B2FAA0B" w:rsidR="007C01D9" w:rsidRPr="00592A33" w:rsidRDefault="004A2B75" w:rsidP="00925EE2">
          <w:pPr>
            <w:spacing w:before="120" w:after="120"/>
            <w:jc w:val="center"/>
            <w:rPr>
              <w:rFonts w:cs="Arial"/>
              <w:b/>
              <w:color w:val="FFFFFF"/>
              <w:sz w:val="24"/>
            </w:rPr>
          </w:pPr>
          <w:r>
            <w:rPr>
              <w:rFonts w:cs="Arial"/>
              <w:b/>
              <w:color w:val="FFFFFF"/>
              <w:sz w:val="24"/>
            </w:rPr>
            <w:t xml:space="preserve">Group </w:t>
          </w:r>
          <w:r w:rsidR="00925EE2">
            <w:rPr>
              <w:rFonts w:cs="Arial"/>
              <w:b/>
              <w:color w:val="FFFFFF"/>
              <w:sz w:val="24"/>
            </w:rPr>
            <w:t>Assignment -</w:t>
          </w:r>
          <w:r w:rsidR="00396BD6">
            <w:rPr>
              <w:rFonts w:cs="Arial"/>
              <w:b/>
              <w:color w:val="FFFFFF"/>
              <w:sz w:val="24"/>
            </w:rPr>
            <w:t xml:space="preserve"> </w:t>
          </w:r>
          <w:r w:rsidR="00925EE2">
            <w:rPr>
              <w:rFonts w:cs="Arial"/>
              <w:b/>
              <w:color w:val="FFFFFF"/>
              <w:sz w:val="24"/>
            </w:rPr>
            <w:t>Member</w:t>
          </w:r>
          <w:r w:rsidR="00396BD6">
            <w:rPr>
              <w:rFonts w:cs="Arial"/>
              <w:b/>
              <w:color w:val="FFFFFF"/>
              <w:sz w:val="24"/>
            </w:rPr>
            <w:t xml:space="preserve"> Contribution</w:t>
          </w:r>
          <w:r w:rsidR="00925EE2">
            <w:rPr>
              <w:rFonts w:cs="Arial"/>
              <w:b/>
              <w:color w:val="FFFFFF"/>
              <w:sz w:val="24"/>
            </w:rPr>
            <w:t xml:space="preserve"> %</w:t>
          </w:r>
          <w:r>
            <w:rPr>
              <w:rFonts w:cs="Arial"/>
              <w:b/>
              <w:color w:val="FFFFFF"/>
              <w:sz w:val="24"/>
            </w:rPr>
            <w:t xml:space="preserve"> (STRICTLY CONFIDENTIAL)</w:t>
          </w:r>
        </w:p>
      </w:tc>
    </w:tr>
  </w:tbl>
  <w:p w14:paraId="1CDC22F1" w14:textId="77777777" w:rsidR="007C01D9" w:rsidRDefault="007C01D9">
    <w:pPr>
      <w:pStyle w:val="Header"/>
    </w:pPr>
  </w:p>
  <w:bookmarkEnd w:id="1"/>
  <w:bookmarkEnd w:id="2"/>
  <w:p w14:paraId="44352C4D" w14:textId="77777777" w:rsidR="007C01D9" w:rsidRDefault="007C01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99206" w14:textId="77777777" w:rsidR="000132D4" w:rsidRDefault="00013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D6"/>
    <w:rsid w:val="000132D4"/>
    <w:rsid w:val="00396BD6"/>
    <w:rsid w:val="004A2B75"/>
    <w:rsid w:val="00580E85"/>
    <w:rsid w:val="00592A33"/>
    <w:rsid w:val="006B5B1E"/>
    <w:rsid w:val="00716D3D"/>
    <w:rsid w:val="007C01D9"/>
    <w:rsid w:val="007D1E0A"/>
    <w:rsid w:val="008D5520"/>
    <w:rsid w:val="00925EE2"/>
    <w:rsid w:val="00D82760"/>
    <w:rsid w:val="00DA6193"/>
    <w:rsid w:val="00E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6132E"/>
  <w15:docId w15:val="{ED17098C-8840-4CCA-B6F2-7DD201F1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D9"/>
  </w:style>
  <w:style w:type="paragraph" w:styleId="Footer">
    <w:name w:val="footer"/>
    <w:basedOn w:val="Normal"/>
    <w:link w:val="FooterChar"/>
    <w:uiPriority w:val="99"/>
    <w:unhideWhenUsed/>
    <w:rsid w:val="007C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D9"/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01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6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11933\Documents\Bus%20Comm\Work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Worksheet Template</Template>
  <TotalTime>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McDonald</dc:creator>
  <cp:lastModifiedBy>Ha Bui</cp:lastModifiedBy>
  <cp:revision>3</cp:revision>
  <dcterms:created xsi:type="dcterms:W3CDTF">2019-06-10T06:19:00Z</dcterms:created>
  <dcterms:modified xsi:type="dcterms:W3CDTF">2021-05-13T07:37:00Z</dcterms:modified>
</cp:coreProperties>
</file>